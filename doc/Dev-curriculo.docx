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6E6E6" w:themeColor="accent4"/>
  <w:body>
    <w:tbl>
      <w:tblPr>
        <w:tblStyle w:val="Tabelacomgrade"/>
        <w:tblW w:w="5974" w:type="pct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104"/>
        <w:gridCol w:w="229"/>
        <w:gridCol w:w="936"/>
        <w:gridCol w:w="391"/>
        <w:gridCol w:w="4081"/>
        <w:gridCol w:w="435"/>
      </w:tblGrid>
      <w:tr w:rsidR="00AF671D" w:rsidRPr="003334E3" w14:paraId="7B0D8DB4" w14:textId="77777777" w:rsidTr="00481375">
        <w:trPr>
          <w:gridAfter w:val="1"/>
          <w:wAfter w:w="435" w:type="dxa"/>
          <w:trHeight w:val="559"/>
        </w:trPr>
        <w:tc>
          <w:tcPr>
            <w:tcW w:w="5104" w:type="dxa"/>
            <w:vMerge w:val="restart"/>
          </w:tcPr>
          <w:p w14:paraId="045E8BFB" w14:textId="27AA6510" w:rsidR="00CB1D3C" w:rsidRPr="003334E3" w:rsidRDefault="00854EAD" w:rsidP="00D8505D">
            <w:pPr>
              <w:pStyle w:val="Ttul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Raphael</w:t>
            </w:r>
          </w:p>
          <w:p w14:paraId="3A2CD1AF" w14:textId="797A4C49" w:rsidR="00CB1D3C" w:rsidRPr="003334E3" w:rsidRDefault="00854EAD" w:rsidP="00D8505D">
            <w:pPr>
              <w:pStyle w:val="Subttul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Pimenta</w:t>
            </w:r>
          </w:p>
        </w:tc>
        <w:tc>
          <w:tcPr>
            <w:tcW w:w="229" w:type="dxa"/>
          </w:tcPr>
          <w:p w14:paraId="6474F493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936" w:type="dxa"/>
          </w:tcPr>
          <w:p w14:paraId="75D7889C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4472" w:type="dxa"/>
            <w:gridSpan w:val="2"/>
            <w:tcBorders>
              <w:bottom w:val="single" w:sz="4" w:space="0" w:color="3A8C95" w:themeColor="accent5" w:themeShade="80"/>
            </w:tcBorders>
          </w:tcPr>
          <w:p w14:paraId="68A0C760" w14:textId="37083D3A" w:rsidR="00CB1D3C" w:rsidRPr="003334E3" w:rsidRDefault="00854EAD" w:rsidP="006C0673">
            <w:pPr>
              <w:pStyle w:val="Ttulo3"/>
              <w:outlineLvl w:val="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Desenvolvedor Front-end</w:t>
            </w:r>
          </w:p>
        </w:tc>
      </w:tr>
      <w:tr w:rsidR="00AF671D" w:rsidRPr="003334E3" w14:paraId="147C8659" w14:textId="77777777" w:rsidTr="00481375">
        <w:trPr>
          <w:gridAfter w:val="1"/>
          <w:wAfter w:w="435" w:type="dxa"/>
          <w:trHeight w:val="558"/>
        </w:trPr>
        <w:tc>
          <w:tcPr>
            <w:tcW w:w="5104" w:type="dxa"/>
            <w:vMerge/>
          </w:tcPr>
          <w:p w14:paraId="52023ECE" w14:textId="77777777" w:rsidR="00CB1D3C" w:rsidRPr="003334E3" w:rsidRDefault="00CB1D3C" w:rsidP="003E7783">
            <w:pPr>
              <w:pStyle w:val="Ttulo1"/>
              <w:ind w:left="-113"/>
              <w:outlineLvl w:val="0"/>
              <w:rPr>
                <w:noProof/>
                <w:lang w:val="pt-BR"/>
              </w:rPr>
            </w:pPr>
          </w:p>
        </w:tc>
        <w:tc>
          <w:tcPr>
            <w:tcW w:w="229" w:type="dxa"/>
          </w:tcPr>
          <w:p w14:paraId="3B304DF6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936" w:type="dxa"/>
          </w:tcPr>
          <w:p w14:paraId="472BAA23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4472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712ADD66" w14:textId="2F59DA6C" w:rsidR="00CB1D3C" w:rsidRPr="003334E3" w:rsidRDefault="00854EAD" w:rsidP="005E0657">
            <w:pPr>
              <w:pStyle w:val="Ttulo4"/>
              <w:outlineLvl w:val="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Estagiário</w:t>
            </w:r>
          </w:p>
        </w:tc>
      </w:tr>
      <w:tr w:rsidR="00AF671D" w:rsidRPr="003334E3" w14:paraId="037045FC" w14:textId="77777777" w:rsidTr="00481375">
        <w:trPr>
          <w:gridAfter w:val="1"/>
          <w:wAfter w:w="435" w:type="dxa"/>
          <w:trHeight w:val="1191"/>
        </w:trPr>
        <w:tc>
          <w:tcPr>
            <w:tcW w:w="5104" w:type="dxa"/>
            <w:vMerge/>
          </w:tcPr>
          <w:p w14:paraId="083AB437" w14:textId="77777777" w:rsidR="00CB1D3C" w:rsidRPr="003334E3" w:rsidRDefault="00CB1D3C" w:rsidP="003E7783">
            <w:pPr>
              <w:pStyle w:val="Ttulo1"/>
              <w:ind w:left="-113"/>
              <w:outlineLvl w:val="0"/>
              <w:rPr>
                <w:noProof/>
                <w:lang w:val="pt-BR"/>
              </w:rPr>
            </w:pPr>
          </w:p>
        </w:tc>
        <w:tc>
          <w:tcPr>
            <w:tcW w:w="229" w:type="dxa"/>
          </w:tcPr>
          <w:p w14:paraId="4F205814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936" w:type="dxa"/>
          </w:tcPr>
          <w:p w14:paraId="26DFD6A7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4472" w:type="dxa"/>
            <w:gridSpan w:val="2"/>
            <w:tcBorders>
              <w:top w:val="single" w:sz="4" w:space="0" w:color="3A8C95" w:themeColor="accent5" w:themeShade="80"/>
            </w:tcBorders>
          </w:tcPr>
          <w:p w14:paraId="743A80E8" w14:textId="5D1161F8" w:rsidR="00CB1D3C" w:rsidRPr="003334E3" w:rsidRDefault="00CB1D3C" w:rsidP="008D4A99">
            <w:pPr>
              <w:pStyle w:val="Ttulo5"/>
              <w:outlineLvl w:val="4"/>
              <w:rPr>
                <w:noProof/>
                <w:lang w:val="pt-BR"/>
              </w:rPr>
            </w:pPr>
          </w:p>
        </w:tc>
      </w:tr>
      <w:tr w:rsidR="00AF671D" w:rsidRPr="003334E3" w14:paraId="357C7D4D" w14:textId="77777777" w:rsidTr="00481375">
        <w:trPr>
          <w:gridAfter w:val="1"/>
          <w:wAfter w:w="435" w:type="dxa"/>
          <w:trHeight w:val="850"/>
        </w:trPr>
        <w:tc>
          <w:tcPr>
            <w:tcW w:w="5104" w:type="dxa"/>
            <w:vAlign w:val="center"/>
          </w:tcPr>
          <w:p w14:paraId="05399836" w14:textId="77777777" w:rsidR="00CB1D3C" w:rsidRPr="003334E3" w:rsidRDefault="007C2BA9" w:rsidP="00D8505D">
            <w:pPr>
              <w:pStyle w:val="Ttulo1"/>
              <w:outlineLvl w:val="0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357266435"/>
                <w:placeholder>
                  <w:docPart w:val="FEFF956D068B4FDAA9E5BD9416D47881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3334E3">
                  <w:rPr>
                    <w:noProof/>
                    <w:lang w:val="pt-BR" w:bidi="pt-BR"/>
                  </w:rPr>
                  <w:t>PERFIL</w:t>
                </w:r>
              </w:sdtContent>
            </w:sdt>
          </w:p>
        </w:tc>
        <w:tc>
          <w:tcPr>
            <w:tcW w:w="229" w:type="dxa"/>
          </w:tcPr>
          <w:p w14:paraId="0D9103EC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936" w:type="dxa"/>
          </w:tcPr>
          <w:p w14:paraId="0F501FF9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4472" w:type="dxa"/>
            <w:gridSpan w:val="2"/>
            <w:vAlign w:val="center"/>
          </w:tcPr>
          <w:p w14:paraId="0FE73F85" w14:textId="77777777" w:rsidR="00CB1D3C" w:rsidRPr="003334E3" w:rsidRDefault="007C2BA9" w:rsidP="00D8505D">
            <w:pPr>
              <w:pStyle w:val="Ttulo1"/>
              <w:outlineLvl w:val="0"/>
              <w:rPr>
                <w:rFonts w:asciiTheme="minorHAnsi" w:hAnsiTheme="minorHAnsi"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797608129"/>
                <w:placeholder>
                  <w:docPart w:val="312295AB8AD24F358ED952411E30468D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3334E3">
                  <w:rPr>
                    <w:noProof/>
                    <w:lang w:val="pt-BR" w:bidi="pt-BR"/>
                  </w:rPr>
                  <w:t>CONTATO</w:t>
                </w:r>
              </w:sdtContent>
            </w:sdt>
          </w:p>
        </w:tc>
      </w:tr>
      <w:tr w:rsidR="00AF671D" w:rsidRPr="003334E3" w14:paraId="3E3CE0A0" w14:textId="77777777" w:rsidTr="00481375">
        <w:trPr>
          <w:trHeight w:val="639"/>
        </w:trPr>
        <w:tc>
          <w:tcPr>
            <w:tcW w:w="5104" w:type="dxa"/>
            <w:vMerge w:val="restart"/>
            <w:vAlign w:val="center"/>
          </w:tcPr>
          <w:p w14:paraId="03DFBE5B" w14:textId="29FFFC61" w:rsidR="00481375" w:rsidRPr="00481375" w:rsidRDefault="00481375" w:rsidP="001E5391">
            <w:pPr>
              <w:spacing w:line="276" w:lineRule="auto"/>
              <w:rPr>
                <w:noProof/>
                <w:sz w:val="22"/>
                <w:szCs w:val="22"/>
                <w:lang w:val="pt-BR"/>
              </w:rPr>
            </w:pPr>
            <w:r>
              <w:rPr>
                <w:b/>
                <w:bCs/>
                <w:noProof/>
                <w:sz w:val="22"/>
                <w:szCs w:val="22"/>
                <w:lang w:val="pt-BR"/>
              </w:rPr>
              <w:t xml:space="preserve">Objetivo Profissional: </w:t>
            </w:r>
            <w:r w:rsidR="00E71F92">
              <w:rPr>
                <w:noProof/>
                <w:sz w:val="22"/>
                <w:szCs w:val="22"/>
                <w:lang w:val="pt-BR"/>
              </w:rPr>
              <w:t>Tenho gana em aprender e aprimorar meu</w:t>
            </w:r>
            <w:r w:rsidR="00756810">
              <w:rPr>
                <w:noProof/>
                <w:sz w:val="22"/>
                <w:szCs w:val="22"/>
                <w:lang w:val="pt-BR"/>
              </w:rPr>
              <w:t>s</w:t>
            </w:r>
            <w:r w:rsidR="00E71F92">
              <w:rPr>
                <w:noProof/>
                <w:sz w:val="22"/>
                <w:szCs w:val="22"/>
                <w:lang w:val="pt-BR"/>
              </w:rPr>
              <w:t xml:space="preserve"> conhecimentos de man</w:t>
            </w:r>
            <w:r w:rsidR="00F457D8">
              <w:rPr>
                <w:noProof/>
                <w:sz w:val="22"/>
                <w:szCs w:val="22"/>
                <w:lang w:val="pt-BR"/>
              </w:rPr>
              <w:t>ei</w:t>
            </w:r>
            <w:r w:rsidR="00E71F92">
              <w:rPr>
                <w:noProof/>
                <w:sz w:val="22"/>
                <w:szCs w:val="22"/>
                <w:lang w:val="pt-BR"/>
              </w:rPr>
              <w:t>ra crescente e pragmática. Quero me tornar referência no âmbito de trabalho e estar sempre em busca de novos conhecimentos para agregar na minha carreira. Feed</w:t>
            </w:r>
            <w:r w:rsidR="0074519E">
              <w:rPr>
                <w:noProof/>
                <w:sz w:val="22"/>
                <w:szCs w:val="22"/>
                <w:lang w:val="pt-BR"/>
              </w:rPr>
              <w:t>b</w:t>
            </w:r>
            <w:r w:rsidR="00E71F92">
              <w:rPr>
                <w:noProof/>
                <w:sz w:val="22"/>
                <w:szCs w:val="22"/>
                <w:lang w:val="pt-BR"/>
              </w:rPr>
              <w:t>acks são bem-vindos!</w:t>
            </w:r>
          </w:p>
        </w:tc>
        <w:tc>
          <w:tcPr>
            <w:tcW w:w="229" w:type="dxa"/>
            <w:vMerge w:val="restart"/>
          </w:tcPr>
          <w:p w14:paraId="39965232" w14:textId="77777777" w:rsidR="008D4A99" w:rsidRPr="003334E3" w:rsidRDefault="008D4A99">
            <w:pPr>
              <w:rPr>
                <w:noProof/>
                <w:lang w:val="pt-BR"/>
              </w:rPr>
            </w:pPr>
          </w:p>
        </w:tc>
        <w:tc>
          <w:tcPr>
            <w:tcW w:w="936" w:type="dxa"/>
            <w:vMerge w:val="restart"/>
            <w:vAlign w:val="center"/>
          </w:tcPr>
          <w:p w14:paraId="56DC174A" w14:textId="77777777" w:rsidR="008D4A99" w:rsidRPr="003334E3" w:rsidRDefault="008D4A99">
            <w:pPr>
              <w:rPr>
                <w:noProof/>
                <w:lang w:val="pt-BR"/>
              </w:rPr>
            </w:pPr>
          </w:p>
        </w:tc>
        <w:tc>
          <w:tcPr>
            <w:tcW w:w="391" w:type="dxa"/>
            <w:vAlign w:val="center"/>
          </w:tcPr>
          <w:p w14:paraId="54764487" w14:textId="77777777" w:rsidR="008D4A99" w:rsidRPr="003334E3" w:rsidRDefault="008D4A99" w:rsidP="00E270D1">
            <w:pPr>
              <w:rPr>
                <w:noProof/>
                <w:lang w:val="pt-BR"/>
              </w:rPr>
            </w:pPr>
            <w:r w:rsidRPr="003334E3">
              <w:rPr>
                <w:noProof/>
                <w:lang w:val="pt-BR" w:bidi="pt-BR"/>
              </w:rPr>
              <w:drawing>
                <wp:inline distT="0" distB="0" distL="0" distR="0" wp14:anchorId="53CC74DA" wp14:editId="65ABB8FE">
                  <wp:extent cx="175260" cy="120015"/>
                  <wp:effectExtent l="0" t="0" r="0" b="0"/>
                  <wp:docPr id="2" name="Elemento gráfico 2" descr="Ícone de telef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6" w:type="dxa"/>
            <w:gridSpan w:val="2"/>
            <w:vAlign w:val="center"/>
          </w:tcPr>
          <w:p w14:paraId="582FD64B" w14:textId="536F2968" w:rsidR="008D4A99" w:rsidRPr="003334E3" w:rsidRDefault="00854EAD" w:rsidP="00E270D1">
            <w:pPr>
              <w:pStyle w:val="Contato1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(11) 9 7552-0281</w:t>
            </w:r>
          </w:p>
        </w:tc>
      </w:tr>
      <w:tr w:rsidR="00AF671D" w:rsidRPr="003334E3" w14:paraId="73CF4F2D" w14:textId="77777777" w:rsidTr="00481375">
        <w:trPr>
          <w:trHeight w:val="637"/>
        </w:trPr>
        <w:tc>
          <w:tcPr>
            <w:tcW w:w="5104" w:type="dxa"/>
            <w:vMerge/>
            <w:vAlign w:val="center"/>
          </w:tcPr>
          <w:p w14:paraId="40822AC0" w14:textId="77777777" w:rsidR="008D4A99" w:rsidRPr="003334E3" w:rsidRDefault="008D4A99" w:rsidP="008D4A99">
            <w:pPr>
              <w:rPr>
                <w:noProof/>
                <w:lang w:val="pt-BR"/>
              </w:rPr>
            </w:pPr>
          </w:p>
        </w:tc>
        <w:tc>
          <w:tcPr>
            <w:tcW w:w="229" w:type="dxa"/>
            <w:vMerge/>
          </w:tcPr>
          <w:p w14:paraId="5CAECC4F" w14:textId="77777777" w:rsidR="008D4A99" w:rsidRPr="003334E3" w:rsidRDefault="008D4A99">
            <w:pPr>
              <w:rPr>
                <w:noProof/>
                <w:lang w:val="pt-BR"/>
              </w:rPr>
            </w:pPr>
          </w:p>
        </w:tc>
        <w:tc>
          <w:tcPr>
            <w:tcW w:w="936" w:type="dxa"/>
            <w:vMerge/>
            <w:vAlign w:val="center"/>
          </w:tcPr>
          <w:p w14:paraId="38E0D442" w14:textId="77777777" w:rsidR="008D4A99" w:rsidRPr="003334E3" w:rsidRDefault="008D4A99">
            <w:pPr>
              <w:rPr>
                <w:noProof/>
                <w:lang w:val="pt-BR"/>
              </w:rPr>
            </w:pPr>
          </w:p>
        </w:tc>
        <w:tc>
          <w:tcPr>
            <w:tcW w:w="391" w:type="dxa"/>
            <w:vAlign w:val="center"/>
          </w:tcPr>
          <w:p w14:paraId="243BAE7C" w14:textId="77777777" w:rsidR="008D4A99" w:rsidRPr="003334E3" w:rsidRDefault="008D4A99" w:rsidP="00E270D1">
            <w:pPr>
              <w:rPr>
                <w:noProof/>
                <w:lang w:val="pt-BR"/>
              </w:rPr>
            </w:pPr>
            <w:r w:rsidRPr="003334E3">
              <w:rPr>
                <w:noProof/>
                <w:lang w:val="pt-BR" w:bidi="pt-BR"/>
              </w:rPr>
              <w:drawing>
                <wp:inline distT="0" distB="0" distL="0" distR="0" wp14:anchorId="07E4D466" wp14:editId="70B504A6">
                  <wp:extent cx="136525" cy="114935"/>
                  <wp:effectExtent l="0" t="0" r="0" b="0"/>
                  <wp:docPr id="4" name="Elemento gráfico 4" descr="Ícone de mensa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6" w:type="dxa"/>
            <w:gridSpan w:val="2"/>
            <w:vAlign w:val="center"/>
          </w:tcPr>
          <w:p w14:paraId="20A1A1F7" w14:textId="072E1027" w:rsidR="008D4A99" w:rsidRPr="00A15551" w:rsidRDefault="007C2BA9" w:rsidP="00025D23">
            <w:pPr>
              <w:pStyle w:val="Contato1"/>
              <w:rPr>
                <w:noProof/>
                <w:sz w:val="24"/>
                <w:szCs w:val="24"/>
                <w:lang w:val="pt-BR"/>
              </w:rPr>
            </w:pPr>
            <w:hyperlink r:id="rId15" w:history="1">
              <w:r w:rsidR="00A15551" w:rsidRPr="00A15551">
                <w:rPr>
                  <w:rStyle w:val="Hyperlink"/>
                  <w:noProof/>
                  <w:color w:val="00798B" w:themeColor="accent1"/>
                  <w:sz w:val="24"/>
                  <w:szCs w:val="24"/>
                  <w:lang w:val="pt-BR"/>
                </w:rPr>
                <w:t>https://www.linkedin.com/in/raphael-pimenta-667641171/</w:t>
              </w:r>
            </w:hyperlink>
          </w:p>
        </w:tc>
      </w:tr>
      <w:tr w:rsidR="00AF671D" w:rsidRPr="003334E3" w14:paraId="56BF67F7" w14:textId="77777777" w:rsidTr="00481375">
        <w:trPr>
          <w:trHeight w:val="637"/>
        </w:trPr>
        <w:tc>
          <w:tcPr>
            <w:tcW w:w="5104" w:type="dxa"/>
            <w:vMerge/>
            <w:vAlign w:val="center"/>
          </w:tcPr>
          <w:p w14:paraId="731D785E" w14:textId="77777777" w:rsidR="008D4A99" w:rsidRPr="003334E3" w:rsidRDefault="008D4A99" w:rsidP="008D4A99">
            <w:pPr>
              <w:rPr>
                <w:noProof/>
                <w:lang w:val="pt-BR"/>
              </w:rPr>
            </w:pPr>
          </w:p>
        </w:tc>
        <w:tc>
          <w:tcPr>
            <w:tcW w:w="229" w:type="dxa"/>
            <w:vMerge/>
          </w:tcPr>
          <w:p w14:paraId="4C9F9446" w14:textId="77777777" w:rsidR="008D4A99" w:rsidRPr="003334E3" w:rsidRDefault="008D4A99">
            <w:pPr>
              <w:rPr>
                <w:noProof/>
                <w:lang w:val="pt-BR"/>
              </w:rPr>
            </w:pPr>
          </w:p>
        </w:tc>
        <w:tc>
          <w:tcPr>
            <w:tcW w:w="936" w:type="dxa"/>
            <w:vMerge/>
            <w:vAlign w:val="center"/>
          </w:tcPr>
          <w:p w14:paraId="21083173" w14:textId="77777777" w:rsidR="008D4A99" w:rsidRPr="003334E3" w:rsidRDefault="008D4A99">
            <w:pPr>
              <w:rPr>
                <w:noProof/>
                <w:lang w:val="pt-BR"/>
              </w:rPr>
            </w:pPr>
          </w:p>
        </w:tc>
        <w:tc>
          <w:tcPr>
            <w:tcW w:w="391" w:type="dxa"/>
            <w:vAlign w:val="center"/>
          </w:tcPr>
          <w:p w14:paraId="525DD175" w14:textId="77777777" w:rsidR="008D4A99" w:rsidRPr="003334E3" w:rsidRDefault="008D4A99" w:rsidP="00E270D1">
            <w:pPr>
              <w:rPr>
                <w:noProof/>
                <w:lang w:val="pt-BR"/>
              </w:rPr>
            </w:pPr>
            <w:r w:rsidRPr="003334E3">
              <w:rPr>
                <w:noProof/>
                <w:lang w:val="pt-BR" w:bidi="pt-BR"/>
              </w:rPr>
              <w:drawing>
                <wp:inline distT="0" distB="0" distL="0" distR="0" wp14:anchorId="6B804BF6" wp14:editId="33EF1FB8">
                  <wp:extent cx="135255" cy="101600"/>
                  <wp:effectExtent l="0" t="0" r="0" b="0"/>
                  <wp:docPr id="1" name="Elemento gráfico 1" descr="Ícone de 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6" w:type="dxa"/>
            <w:gridSpan w:val="2"/>
            <w:vAlign w:val="center"/>
          </w:tcPr>
          <w:p w14:paraId="743956AF" w14:textId="7B8E33B9" w:rsidR="008D4A99" w:rsidRPr="00854EAD" w:rsidRDefault="00854EAD" w:rsidP="00025D23">
            <w:pPr>
              <w:pStyle w:val="Contato2"/>
              <w:rPr>
                <w:noProof/>
                <w:sz w:val="24"/>
                <w:szCs w:val="24"/>
                <w:lang w:val="pt-BR"/>
              </w:rPr>
            </w:pPr>
            <w:r>
              <w:rPr>
                <w:noProof/>
                <w:lang w:val="pt-BR"/>
              </w:rPr>
              <w:t xml:space="preserve"> </w:t>
            </w:r>
            <w:r w:rsidRPr="00854EAD">
              <w:rPr>
                <w:noProof/>
                <w:sz w:val="24"/>
                <w:szCs w:val="24"/>
                <w:lang w:val="pt-BR"/>
              </w:rPr>
              <w:t>raphael.pimentag</w:t>
            </w:r>
            <w:r>
              <w:rPr>
                <w:noProof/>
                <w:sz w:val="24"/>
                <w:szCs w:val="24"/>
                <w:lang w:val="pt-BR"/>
              </w:rPr>
              <w:t>omes@hotmail.com</w:t>
            </w:r>
          </w:p>
        </w:tc>
      </w:tr>
      <w:tr w:rsidR="00AF671D" w:rsidRPr="003334E3" w14:paraId="12200A18" w14:textId="77777777" w:rsidTr="00481375">
        <w:trPr>
          <w:trHeight w:val="637"/>
        </w:trPr>
        <w:tc>
          <w:tcPr>
            <w:tcW w:w="5104" w:type="dxa"/>
            <w:vMerge/>
            <w:vAlign w:val="center"/>
          </w:tcPr>
          <w:p w14:paraId="08045A42" w14:textId="77777777" w:rsidR="008D4A99" w:rsidRPr="003334E3" w:rsidRDefault="008D4A99" w:rsidP="008D4A99">
            <w:pPr>
              <w:rPr>
                <w:noProof/>
                <w:lang w:val="pt-BR"/>
              </w:rPr>
            </w:pPr>
          </w:p>
        </w:tc>
        <w:tc>
          <w:tcPr>
            <w:tcW w:w="229" w:type="dxa"/>
            <w:vMerge/>
          </w:tcPr>
          <w:p w14:paraId="2A073C31" w14:textId="77777777" w:rsidR="008D4A99" w:rsidRPr="003334E3" w:rsidRDefault="008D4A99">
            <w:pPr>
              <w:rPr>
                <w:noProof/>
                <w:lang w:val="pt-BR"/>
              </w:rPr>
            </w:pPr>
          </w:p>
        </w:tc>
        <w:tc>
          <w:tcPr>
            <w:tcW w:w="936" w:type="dxa"/>
            <w:vMerge/>
            <w:vAlign w:val="center"/>
          </w:tcPr>
          <w:p w14:paraId="729CEFB3" w14:textId="77777777" w:rsidR="008D4A99" w:rsidRPr="003334E3" w:rsidRDefault="008D4A99">
            <w:pPr>
              <w:rPr>
                <w:noProof/>
                <w:lang w:val="pt-BR"/>
              </w:rPr>
            </w:pPr>
          </w:p>
        </w:tc>
        <w:tc>
          <w:tcPr>
            <w:tcW w:w="391" w:type="dxa"/>
            <w:vAlign w:val="center"/>
          </w:tcPr>
          <w:p w14:paraId="09A4A64F" w14:textId="77777777" w:rsidR="008D4A99" w:rsidRPr="003334E3" w:rsidRDefault="008D4A99" w:rsidP="00E270D1">
            <w:pPr>
              <w:rPr>
                <w:noProof/>
                <w:lang w:val="pt-BR"/>
              </w:rPr>
            </w:pPr>
            <w:r w:rsidRPr="003334E3">
              <w:rPr>
                <w:noProof/>
                <w:lang w:val="pt-BR" w:bidi="pt-BR"/>
              </w:rPr>
              <w:drawing>
                <wp:inline distT="0" distB="0" distL="0" distR="0" wp14:anchorId="77A0995A" wp14:editId="672804C8">
                  <wp:extent cx="139065" cy="132080"/>
                  <wp:effectExtent l="0" t="0" r="0" b="1270"/>
                  <wp:docPr id="3" name="Elemento gráfico 3" descr="Ícone da Ter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6" w:type="dxa"/>
            <w:gridSpan w:val="2"/>
            <w:vAlign w:val="center"/>
          </w:tcPr>
          <w:p w14:paraId="0C8CD6FB" w14:textId="7AA211A7" w:rsidR="008D4A99" w:rsidRPr="00854EAD" w:rsidRDefault="00854EAD" w:rsidP="00025D23">
            <w:pPr>
              <w:pStyle w:val="Contato2"/>
              <w:rPr>
                <w:noProof/>
                <w:sz w:val="24"/>
                <w:szCs w:val="24"/>
                <w:lang w:val="pt-BR"/>
              </w:rPr>
            </w:pPr>
            <w:r w:rsidRPr="00854EAD">
              <w:rPr>
                <w:noProof/>
                <w:sz w:val="24"/>
                <w:szCs w:val="24"/>
                <w:lang w:val="pt-BR"/>
              </w:rPr>
              <w:t>https://github.com/Raphaelpimenta</w:t>
            </w:r>
          </w:p>
        </w:tc>
      </w:tr>
      <w:tr w:rsidR="00854EAD" w:rsidRPr="003334E3" w14:paraId="4F4DB251" w14:textId="77777777" w:rsidTr="00481375">
        <w:trPr>
          <w:gridAfter w:val="1"/>
          <w:wAfter w:w="435" w:type="dxa"/>
          <w:trHeight w:val="878"/>
        </w:trPr>
        <w:tc>
          <w:tcPr>
            <w:tcW w:w="5104" w:type="dxa"/>
            <w:vAlign w:val="center"/>
          </w:tcPr>
          <w:p w14:paraId="722FE2F4" w14:textId="77777777" w:rsidR="00CB1D3C" w:rsidRPr="003334E3" w:rsidRDefault="007C2BA9" w:rsidP="00D8505D">
            <w:pPr>
              <w:pStyle w:val="Ttulo1"/>
              <w:outlineLvl w:val="0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070454609"/>
                <w:placeholder>
                  <w:docPart w:val="F1C20288854F4F27A8A4390ECCD5D808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3334E3">
                  <w:rPr>
                    <w:noProof/>
                    <w:lang w:val="pt-BR" w:bidi="pt-BR"/>
                  </w:rPr>
                  <w:t>EXPERIÊNCIA</w:t>
                </w:r>
              </w:sdtContent>
            </w:sdt>
          </w:p>
        </w:tc>
        <w:tc>
          <w:tcPr>
            <w:tcW w:w="229" w:type="dxa"/>
          </w:tcPr>
          <w:p w14:paraId="3222993C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936" w:type="dxa"/>
          </w:tcPr>
          <w:p w14:paraId="745D7088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4472" w:type="dxa"/>
            <w:gridSpan w:val="2"/>
            <w:vAlign w:val="center"/>
          </w:tcPr>
          <w:p w14:paraId="3FB2F429" w14:textId="77777777" w:rsidR="00CB1D3C" w:rsidRPr="003334E3" w:rsidRDefault="007C2BA9" w:rsidP="00D8505D">
            <w:pPr>
              <w:pStyle w:val="Ttulo1"/>
              <w:outlineLvl w:val="0"/>
              <w:rPr>
                <w:rFonts w:asciiTheme="minorHAnsi" w:hAnsiTheme="minorHAnsi"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501783295"/>
                <w:placeholder>
                  <w:docPart w:val="61FE4B94FDEC4D759D8919BB72EFF625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3334E3">
                  <w:rPr>
                    <w:noProof/>
                    <w:lang w:val="pt-BR" w:bidi="pt-BR"/>
                  </w:rPr>
                  <w:t>HABILIDADES</w:t>
                </w:r>
              </w:sdtContent>
            </w:sdt>
          </w:p>
        </w:tc>
      </w:tr>
      <w:tr w:rsidR="00854EAD" w:rsidRPr="003334E3" w14:paraId="6E4AB6A2" w14:textId="77777777" w:rsidTr="00481375">
        <w:trPr>
          <w:gridAfter w:val="1"/>
          <w:wAfter w:w="435" w:type="dxa"/>
          <w:trHeight w:val="80"/>
        </w:trPr>
        <w:tc>
          <w:tcPr>
            <w:tcW w:w="5104" w:type="dxa"/>
          </w:tcPr>
          <w:p w14:paraId="30369004" w14:textId="77777777" w:rsidR="003B2E24" w:rsidRPr="003B2E24" w:rsidRDefault="003B2E24" w:rsidP="003B2E24">
            <w:pPr>
              <w:rPr>
                <w:lang w:val="pt-BR"/>
              </w:rPr>
            </w:pPr>
          </w:p>
          <w:p w14:paraId="28C97386" w14:textId="7E192DFE" w:rsidR="003B2E24" w:rsidRPr="001327E7" w:rsidRDefault="003B2E24" w:rsidP="00E71F92">
            <w:pPr>
              <w:spacing w:line="276" w:lineRule="auto"/>
              <w:rPr>
                <w:sz w:val="22"/>
                <w:szCs w:val="22"/>
                <w:lang w:val="pt-BR"/>
              </w:rPr>
            </w:pPr>
            <w:r w:rsidRPr="001327E7">
              <w:rPr>
                <w:sz w:val="22"/>
                <w:szCs w:val="22"/>
                <w:lang w:val="pt-BR"/>
              </w:rPr>
              <w:t xml:space="preserve">Em 2020 entrei no mundo da programação e me identifiquei com a área </w:t>
            </w:r>
            <w:r w:rsidR="007C6774">
              <w:rPr>
                <w:sz w:val="22"/>
                <w:szCs w:val="22"/>
                <w:lang w:val="pt-BR"/>
              </w:rPr>
              <w:t xml:space="preserve">de </w:t>
            </w:r>
            <w:r w:rsidRPr="001327E7">
              <w:rPr>
                <w:sz w:val="22"/>
                <w:szCs w:val="22"/>
                <w:lang w:val="pt-BR"/>
              </w:rPr>
              <w:t>desenvolvimento web front-</w:t>
            </w:r>
            <w:proofErr w:type="spellStart"/>
            <w:r w:rsidRPr="001327E7">
              <w:rPr>
                <w:sz w:val="22"/>
                <w:szCs w:val="22"/>
                <w:lang w:val="pt-BR"/>
              </w:rPr>
              <w:t>end</w:t>
            </w:r>
            <w:proofErr w:type="spellEnd"/>
            <w:r w:rsidRPr="001327E7">
              <w:rPr>
                <w:sz w:val="22"/>
                <w:szCs w:val="22"/>
                <w:lang w:val="pt-BR"/>
              </w:rPr>
              <w:t>, e realizo projetos por conta própria desde então. Não tenho experiência de trabalho nesta área pois estou iniciando minha carreira</w:t>
            </w:r>
            <w:r w:rsidR="007C6774">
              <w:rPr>
                <w:sz w:val="22"/>
                <w:szCs w:val="22"/>
                <w:lang w:val="pt-BR"/>
              </w:rPr>
              <w:t>,</w:t>
            </w:r>
            <w:r w:rsidRPr="001327E7">
              <w:rPr>
                <w:sz w:val="22"/>
                <w:szCs w:val="22"/>
                <w:lang w:val="pt-BR"/>
              </w:rPr>
              <w:t xml:space="preserve"> portanto a experiência que tenho é baseada em projetos que eu mesmo desenvolvi e </w:t>
            </w:r>
            <w:proofErr w:type="spellStart"/>
            <w:r w:rsidRPr="001327E7">
              <w:rPr>
                <w:sz w:val="22"/>
                <w:szCs w:val="22"/>
                <w:lang w:val="pt-BR"/>
              </w:rPr>
              <w:t>Bootcamps</w:t>
            </w:r>
            <w:proofErr w:type="spellEnd"/>
            <w:r w:rsidRPr="001327E7">
              <w:rPr>
                <w:sz w:val="22"/>
                <w:szCs w:val="22"/>
                <w:lang w:val="pt-BR"/>
              </w:rPr>
              <w:t xml:space="preserve"> que participei. Hoje estou cursando “Análise e Desenvolvimento de Sistemas” para ingressar no mercado de trabalho </w:t>
            </w:r>
            <w:r w:rsidR="00756810">
              <w:rPr>
                <w:sz w:val="22"/>
                <w:szCs w:val="22"/>
                <w:lang w:val="pt-BR"/>
              </w:rPr>
              <w:t xml:space="preserve">e </w:t>
            </w:r>
            <w:r w:rsidRPr="001327E7">
              <w:rPr>
                <w:sz w:val="22"/>
                <w:szCs w:val="22"/>
                <w:lang w:val="pt-BR"/>
              </w:rPr>
              <w:t>obter minha realização profissional.</w:t>
            </w:r>
          </w:p>
        </w:tc>
        <w:tc>
          <w:tcPr>
            <w:tcW w:w="229" w:type="dxa"/>
          </w:tcPr>
          <w:p w14:paraId="5361AACE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936" w:type="dxa"/>
          </w:tcPr>
          <w:p w14:paraId="64E2737B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4472" w:type="dxa"/>
            <w:gridSpan w:val="2"/>
            <w:vMerge w:val="restart"/>
            <w:vAlign w:val="center"/>
          </w:tcPr>
          <w:p w14:paraId="4C02D94B" w14:textId="6550799E" w:rsidR="00CB1D3C" w:rsidRDefault="009A58DB" w:rsidP="00A15551">
            <w:pPr>
              <w:pStyle w:val="Commarcadores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HTML</w:t>
            </w:r>
          </w:p>
          <w:p w14:paraId="6C7C97BC" w14:textId="4EFAA813" w:rsidR="00A15551" w:rsidRDefault="009A58DB" w:rsidP="00A15551">
            <w:pPr>
              <w:pStyle w:val="Commarcadores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CSS</w:t>
            </w:r>
          </w:p>
          <w:p w14:paraId="0AA3F60B" w14:textId="5D96E06F" w:rsidR="00A15551" w:rsidRDefault="009A58DB" w:rsidP="009A58DB">
            <w:pPr>
              <w:pStyle w:val="Commarcadores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JavaScript</w:t>
            </w:r>
          </w:p>
          <w:p w14:paraId="002CD7BF" w14:textId="0AF83360" w:rsidR="007C6774" w:rsidRDefault="00202989" w:rsidP="009A58DB">
            <w:pPr>
              <w:pStyle w:val="Commarcadores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Metodologia ágil / Scrum </w:t>
            </w:r>
          </w:p>
          <w:p w14:paraId="492A9AE0" w14:textId="3F6F5989" w:rsidR="009A58DB" w:rsidRPr="009A58DB" w:rsidRDefault="009A58DB" w:rsidP="009A58DB">
            <w:pPr>
              <w:pStyle w:val="Commarcadores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Photoshop</w:t>
            </w:r>
          </w:p>
          <w:p w14:paraId="72B96791" w14:textId="063857B1" w:rsidR="00A15551" w:rsidRDefault="009A58DB" w:rsidP="00A15551">
            <w:pPr>
              <w:pStyle w:val="Commarcadores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Illustrator</w:t>
            </w:r>
          </w:p>
          <w:p w14:paraId="69FEC7FA" w14:textId="29CFF488" w:rsidR="00A15551" w:rsidRPr="003334E3" w:rsidRDefault="00A15551" w:rsidP="009A58DB">
            <w:pPr>
              <w:pStyle w:val="Commarcadores"/>
              <w:numPr>
                <w:ilvl w:val="0"/>
                <w:numId w:val="0"/>
              </w:numPr>
              <w:rPr>
                <w:noProof/>
                <w:lang w:val="pt-BR"/>
              </w:rPr>
            </w:pPr>
          </w:p>
        </w:tc>
      </w:tr>
      <w:tr w:rsidR="00854EAD" w:rsidRPr="003334E3" w14:paraId="0E02D069" w14:textId="77777777" w:rsidTr="007C6774">
        <w:trPr>
          <w:gridAfter w:val="1"/>
          <w:wAfter w:w="435" w:type="dxa"/>
          <w:trHeight w:val="245"/>
        </w:trPr>
        <w:tc>
          <w:tcPr>
            <w:tcW w:w="5104" w:type="dxa"/>
            <w:vMerge w:val="restart"/>
          </w:tcPr>
          <w:p w14:paraId="22DFD6A4" w14:textId="7BBB19B9" w:rsidR="00CB1D3C" w:rsidRPr="003334E3" w:rsidRDefault="00CB1D3C" w:rsidP="00C45D7E">
            <w:pPr>
              <w:rPr>
                <w:noProof/>
                <w:lang w:val="pt-BR"/>
              </w:rPr>
            </w:pPr>
          </w:p>
          <w:p w14:paraId="003A134B" w14:textId="77777777" w:rsidR="00CB1D3C" w:rsidRPr="003334E3" w:rsidRDefault="00CB1D3C" w:rsidP="00073BF3">
            <w:pPr>
              <w:ind w:left="-113"/>
              <w:rPr>
                <w:noProof/>
                <w:lang w:val="pt-BR"/>
              </w:rPr>
            </w:pPr>
          </w:p>
        </w:tc>
        <w:tc>
          <w:tcPr>
            <w:tcW w:w="229" w:type="dxa"/>
          </w:tcPr>
          <w:p w14:paraId="4F02E32F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936" w:type="dxa"/>
            <w:vMerge w:val="restart"/>
          </w:tcPr>
          <w:p w14:paraId="3CD27218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4472" w:type="dxa"/>
            <w:gridSpan w:val="2"/>
            <w:vMerge/>
            <w:vAlign w:val="center"/>
          </w:tcPr>
          <w:p w14:paraId="706FD9C8" w14:textId="77777777" w:rsidR="00CB1D3C" w:rsidRPr="003334E3" w:rsidRDefault="00CB1D3C" w:rsidP="00BB3142">
            <w:pPr>
              <w:ind w:left="-113"/>
              <w:rPr>
                <w:rStyle w:val="Ttulo3Char"/>
                <w:noProof/>
                <w:lang w:val="pt-BR"/>
              </w:rPr>
            </w:pPr>
          </w:p>
        </w:tc>
      </w:tr>
      <w:tr w:rsidR="00854EAD" w:rsidRPr="003334E3" w14:paraId="50E2B3BC" w14:textId="77777777" w:rsidTr="00481375">
        <w:trPr>
          <w:gridAfter w:val="1"/>
          <w:wAfter w:w="435" w:type="dxa"/>
          <w:trHeight w:val="80"/>
        </w:trPr>
        <w:tc>
          <w:tcPr>
            <w:tcW w:w="5104" w:type="dxa"/>
            <w:vMerge/>
            <w:vAlign w:val="center"/>
          </w:tcPr>
          <w:p w14:paraId="1D01FE46" w14:textId="77777777" w:rsidR="00CB1D3C" w:rsidRPr="003334E3" w:rsidRDefault="00CB1D3C" w:rsidP="00BB3142">
            <w:pPr>
              <w:pStyle w:val="Ttulo3"/>
              <w:ind w:left="-113"/>
              <w:outlineLvl w:val="2"/>
              <w:rPr>
                <w:noProof/>
                <w:lang w:val="pt-BR"/>
              </w:rPr>
            </w:pPr>
          </w:p>
        </w:tc>
        <w:tc>
          <w:tcPr>
            <w:tcW w:w="229" w:type="dxa"/>
          </w:tcPr>
          <w:p w14:paraId="70848AC2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936" w:type="dxa"/>
            <w:vMerge/>
          </w:tcPr>
          <w:p w14:paraId="27CC31AF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4472" w:type="dxa"/>
            <w:gridSpan w:val="2"/>
            <w:vAlign w:val="center"/>
          </w:tcPr>
          <w:p w14:paraId="5F9ACE21" w14:textId="77777777" w:rsidR="00CB1D3C" w:rsidRPr="003334E3" w:rsidRDefault="007C2BA9" w:rsidP="00C45D7E">
            <w:pPr>
              <w:pStyle w:val="Ttulo1"/>
              <w:outlineLvl w:val="0"/>
              <w:rPr>
                <w:rStyle w:val="Ttulo3Char"/>
                <w:noProof/>
                <w:sz w:val="36"/>
                <w:szCs w:val="32"/>
                <w:lang w:val="pt-BR"/>
              </w:rPr>
            </w:pPr>
            <w:sdt>
              <w:sdtPr>
                <w:rPr>
                  <w:noProof/>
                  <w:sz w:val="28"/>
                  <w:szCs w:val="24"/>
                  <w:lang w:val="pt-BR"/>
                </w:rPr>
                <w:id w:val="-1881937965"/>
                <w:placeholder>
                  <w:docPart w:val="DBC985C7492B4FF3B7F39BD4529CC2B4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3334E3">
                  <w:rPr>
                    <w:noProof/>
                    <w:lang w:val="pt-BR" w:bidi="pt-BR"/>
                  </w:rPr>
                  <w:t>FORMAÇÃO</w:t>
                </w:r>
              </w:sdtContent>
            </w:sdt>
          </w:p>
        </w:tc>
      </w:tr>
      <w:tr w:rsidR="00854EAD" w:rsidRPr="003334E3" w14:paraId="069361BA" w14:textId="77777777" w:rsidTr="005A4840">
        <w:trPr>
          <w:gridAfter w:val="1"/>
          <w:wAfter w:w="435" w:type="dxa"/>
          <w:trHeight w:val="1828"/>
        </w:trPr>
        <w:tc>
          <w:tcPr>
            <w:tcW w:w="5104" w:type="dxa"/>
            <w:vMerge w:val="restart"/>
            <w:vAlign w:val="center"/>
          </w:tcPr>
          <w:p w14:paraId="241614C8" w14:textId="26068B85" w:rsidR="00CB1D3C" w:rsidRDefault="001327E7" w:rsidP="00C45D7E">
            <w:pPr>
              <w:pStyle w:val="Ttulo2"/>
              <w:outlineLvl w:val="1"/>
              <w:rPr>
                <w:rStyle w:val="Ttulo4Char"/>
                <w:b/>
                <w:iCs w:val="0"/>
                <w:noProof/>
                <w:color w:val="434343" w:themeColor="accent3"/>
                <w:lang w:val="pt-BR"/>
              </w:rPr>
            </w:pPr>
            <w:r>
              <w:rPr>
                <w:rStyle w:val="Ttulo4Char"/>
                <w:b/>
                <w:iCs w:val="0"/>
                <w:noProof/>
                <w:color w:val="434343" w:themeColor="accent3"/>
                <w:lang w:val="pt-BR"/>
              </w:rPr>
              <w:t>Pr</w:t>
            </w:r>
            <w:r w:rsidR="00481375">
              <w:rPr>
                <w:rStyle w:val="Ttulo4Char"/>
                <w:b/>
                <w:iCs w:val="0"/>
                <w:noProof/>
                <w:color w:val="434343" w:themeColor="accent3"/>
                <w:lang w:val="pt-BR"/>
              </w:rPr>
              <w:t>incipais Projetos</w:t>
            </w:r>
          </w:p>
          <w:p w14:paraId="64232A9B" w14:textId="34266C7A" w:rsidR="00E47BCD" w:rsidRDefault="00E47BCD" w:rsidP="00E47BCD">
            <w:pPr>
              <w:rPr>
                <w:lang w:val="pt-BR"/>
              </w:rPr>
            </w:pPr>
          </w:p>
          <w:p w14:paraId="21011380" w14:textId="77777777" w:rsidR="00CE4429" w:rsidRDefault="00CE4429" w:rsidP="00E47BCD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Gerador de Senhas:</w:t>
            </w:r>
          </w:p>
          <w:p w14:paraId="4D8EA7CD" w14:textId="2FBB0FBF" w:rsidR="00977C98" w:rsidRPr="0088637D" w:rsidRDefault="0088637D" w:rsidP="00E47BCD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</w:t>
            </w:r>
            <w:hyperlink r:id="rId20" w:history="1">
              <w:r w:rsidR="00CE4429" w:rsidRPr="00CE4429">
                <w:rPr>
                  <w:rStyle w:val="Hyperlink"/>
                  <w:sz w:val="24"/>
                  <w:szCs w:val="24"/>
                  <w:lang w:val="pt-BR"/>
                </w:rPr>
                <w:t>https://raphaelpimenta.github.io/Gerador-de-Senhas/</w:t>
              </w:r>
            </w:hyperlink>
          </w:p>
          <w:p w14:paraId="68755B14" w14:textId="0F4F41B4" w:rsidR="00E71F92" w:rsidRDefault="00E71F92" w:rsidP="00E71F92">
            <w:pPr>
              <w:rPr>
                <w:lang w:val="pt-BR"/>
              </w:rPr>
            </w:pPr>
          </w:p>
          <w:p w14:paraId="6E984059" w14:textId="1BCBD9EA" w:rsidR="00E71224" w:rsidRPr="00E71F92" w:rsidRDefault="00BA10B3" w:rsidP="00E71F92">
            <w:pPr>
              <w:rPr>
                <w:lang w:val="pt-BR"/>
              </w:rPr>
            </w:pPr>
            <w:r w:rsidRPr="004942F0">
              <w:rPr>
                <w:sz w:val="24"/>
                <w:szCs w:val="24"/>
                <w:lang w:val="pt-BR"/>
              </w:rPr>
              <w:t xml:space="preserve">Site </w:t>
            </w:r>
            <w:proofErr w:type="spellStart"/>
            <w:r w:rsidR="00E26E1D" w:rsidRPr="004942F0">
              <w:rPr>
                <w:sz w:val="24"/>
                <w:szCs w:val="24"/>
                <w:lang w:val="pt-BR"/>
              </w:rPr>
              <w:t>Mul</w:t>
            </w:r>
            <w:r w:rsidR="003E11E2" w:rsidRPr="004942F0">
              <w:rPr>
                <w:sz w:val="24"/>
                <w:szCs w:val="24"/>
                <w:lang w:val="pt-BR"/>
              </w:rPr>
              <w:t>ti</w:t>
            </w:r>
            <w:r w:rsidR="0097791D">
              <w:rPr>
                <w:sz w:val="24"/>
                <w:szCs w:val="24"/>
                <w:lang w:val="pt-BR"/>
              </w:rPr>
              <w:t>p</w:t>
            </w:r>
            <w:r w:rsidRPr="004942F0">
              <w:rPr>
                <w:sz w:val="24"/>
                <w:szCs w:val="24"/>
                <w:lang w:val="pt-BR"/>
              </w:rPr>
              <w:t>age</w:t>
            </w:r>
            <w:r w:rsidR="00977C98">
              <w:rPr>
                <w:sz w:val="24"/>
                <w:szCs w:val="24"/>
                <w:lang w:val="pt-BR"/>
              </w:rPr>
              <w:t>s</w:t>
            </w:r>
            <w:proofErr w:type="spellEnd"/>
            <w:r>
              <w:rPr>
                <w:lang w:val="pt-BR"/>
              </w:rPr>
              <w:t>:</w:t>
            </w:r>
          </w:p>
          <w:p w14:paraId="01B098CB" w14:textId="422518C9" w:rsidR="001327E7" w:rsidRDefault="007C2BA9" w:rsidP="001327E7">
            <w:pPr>
              <w:rPr>
                <w:sz w:val="24"/>
                <w:szCs w:val="24"/>
                <w:lang w:val="pt-BR"/>
              </w:rPr>
            </w:pPr>
            <w:hyperlink r:id="rId21" w:history="1">
              <w:r w:rsidR="00944823" w:rsidRPr="0091409A">
                <w:rPr>
                  <w:rStyle w:val="Hyperlink"/>
                  <w:sz w:val="24"/>
                  <w:szCs w:val="24"/>
                  <w:lang w:val="pt-BR"/>
                </w:rPr>
                <w:t>https://raphaelpimenta.github.io/multi-pages/</w:t>
              </w:r>
            </w:hyperlink>
          </w:p>
          <w:p w14:paraId="13D08F76" w14:textId="7B39715E" w:rsidR="00944823" w:rsidRDefault="00944823" w:rsidP="001327E7">
            <w:pPr>
              <w:rPr>
                <w:sz w:val="24"/>
                <w:szCs w:val="24"/>
                <w:lang w:val="pt-BR"/>
              </w:rPr>
            </w:pPr>
          </w:p>
          <w:p w14:paraId="65BF2E4A" w14:textId="0BF39903" w:rsidR="00BA10B3" w:rsidRDefault="00946862" w:rsidP="001327E7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Snake</w:t>
            </w:r>
            <w:proofErr w:type="spellEnd"/>
            <w:r w:rsidR="00BE280A">
              <w:rPr>
                <w:sz w:val="24"/>
                <w:szCs w:val="24"/>
                <w:lang w:val="pt-BR"/>
              </w:rPr>
              <w:t xml:space="preserve"> Game</w:t>
            </w:r>
            <w:r>
              <w:rPr>
                <w:sz w:val="24"/>
                <w:szCs w:val="24"/>
                <w:lang w:val="pt-BR"/>
              </w:rPr>
              <w:t xml:space="preserve">: </w:t>
            </w:r>
          </w:p>
          <w:p w14:paraId="6E949F51" w14:textId="49BDF7C5" w:rsidR="001327E7" w:rsidRDefault="007C2BA9" w:rsidP="001327E7">
            <w:pPr>
              <w:rPr>
                <w:sz w:val="24"/>
                <w:szCs w:val="24"/>
                <w:lang w:val="pt-BR"/>
              </w:rPr>
            </w:pPr>
            <w:hyperlink r:id="rId22" w:history="1">
              <w:r w:rsidR="002C78F7" w:rsidRPr="0091409A">
                <w:rPr>
                  <w:rStyle w:val="Hyperlink"/>
                  <w:sz w:val="24"/>
                  <w:szCs w:val="24"/>
                  <w:lang w:val="pt-BR"/>
                </w:rPr>
                <w:t>https://raphaelpimenta.github.io/snakeGame/</w:t>
              </w:r>
            </w:hyperlink>
          </w:p>
          <w:p w14:paraId="7FD84BEF" w14:textId="20592080" w:rsidR="004942F0" w:rsidRPr="001327E7" w:rsidRDefault="004942F0" w:rsidP="001327E7">
            <w:pPr>
              <w:rPr>
                <w:sz w:val="24"/>
                <w:szCs w:val="24"/>
                <w:lang w:val="pt-BR"/>
              </w:rPr>
            </w:pPr>
          </w:p>
          <w:p w14:paraId="5F02E533" w14:textId="401A8681" w:rsidR="00CB1D3C" w:rsidRPr="003334E3" w:rsidRDefault="00CB1D3C" w:rsidP="00C45D7E">
            <w:pPr>
              <w:rPr>
                <w:noProof/>
                <w:lang w:val="pt-BR"/>
              </w:rPr>
            </w:pPr>
          </w:p>
        </w:tc>
        <w:tc>
          <w:tcPr>
            <w:tcW w:w="229" w:type="dxa"/>
          </w:tcPr>
          <w:p w14:paraId="0D1FCA0B" w14:textId="77777777" w:rsidR="00CB1D3C" w:rsidRPr="003334E3" w:rsidRDefault="00CB1D3C" w:rsidP="00443C70">
            <w:pPr>
              <w:spacing w:before="40"/>
              <w:rPr>
                <w:noProof/>
                <w:lang w:val="pt-BR"/>
              </w:rPr>
            </w:pPr>
          </w:p>
        </w:tc>
        <w:tc>
          <w:tcPr>
            <w:tcW w:w="936" w:type="dxa"/>
            <w:vMerge w:val="restart"/>
          </w:tcPr>
          <w:p w14:paraId="1796CCC8" w14:textId="77777777" w:rsidR="00CB1D3C" w:rsidRPr="003334E3" w:rsidRDefault="00CB1D3C" w:rsidP="00443C70">
            <w:pPr>
              <w:spacing w:before="40"/>
              <w:rPr>
                <w:noProof/>
                <w:lang w:val="pt-BR"/>
              </w:rPr>
            </w:pPr>
          </w:p>
        </w:tc>
        <w:tc>
          <w:tcPr>
            <w:tcW w:w="4472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0F3AE4C2" w14:textId="10B2B469" w:rsidR="00CB1D3C" w:rsidRPr="003334E3" w:rsidRDefault="00A15551" w:rsidP="00F50BC6">
            <w:pPr>
              <w:pStyle w:val="Ttulo2"/>
              <w:outlineLvl w:val="1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FIAP</w:t>
            </w:r>
          </w:p>
          <w:p w14:paraId="6166A09F" w14:textId="0C388B1C" w:rsidR="00C45D7E" w:rsidRPr="00A15551" w:rsidRDefault="00A15551" w:rsidP="00F50BC6">
            <w:pPr>
              <w:pStyle w:val="Data"/>
              <w:rPr>
                <w:noProof/>
                <w:sz w:val="22"/>
                <w:szCs w:val="22"/>
                <w:lang w:val="pt-BR"/>
              </w:rPr>
            </w:pPr>
            <w:r w:rsidRPr="00A15551">
              <w:rPr>
                <w:noProof/>
                <w:sz w:val="22"/>
                <w:szCs w:val="22"/>
                <w:lang w:val="pt-BR"/>
              </w:rPr>
              <w:t xml:space="preserve">2021 </w:t>
            </w:r>
            <w:r w:rsidR="00B201D8">
              <w:rPr>
                <w:noProof/>
                <w:sz w:val="22"/>
                <w:szCs w:val="22"/>
                <w:lang w:val="pt-BR"/>
              </w:rPr>
              <w:t>–</w:t>
            </w:r>
            <w:r w:rsidRPr="00A15551">
              <w:rPr>
                <w:noProof/>
                <w:sz w:val="22"/>
                <w:szCs w:val="22"/>
                <w:lang w:val="pt-BR"/>
              </w:rPr>
              <w:t xml:space="preserve"> 2022</w:t>
            </w:r>
          </w:p>
          <w:p w14:paraId="392CCBCE" w14:textId="38809ABE" w:rsidR="00CB1D3C" w:rsidRPr="00A15551" w:rsidRDefault="00A15551" w:rsidP="00F50BC6">
            <w:pPr>
              <w:rPr>
                <w:noProof/>
                <w:sz w:val="24"/>
                <w:szCs w:val="24"/>
                <w:lang w:val="pt-BR"/>
              </w:rPr>
            </w:pPr>
            <w:r w:rsidRPr="00A15551">
              <w:rPr>
                <w:noProof/>
                <w:sz w:val="24"/>
                <w:szCs w:val="24"/>
                <w:lang w:val="pt-BR"/>
              </w:rPr>
              <w:t>Análise e Desenvolvimento de Sistemas</w:t>
            </w:r>
          </w:p>
        </w:tc>
      </w:tr>
      <w:tr w:rsidR="00AF671D" w:rsidRPr="003334E3" w14:paraId="08867722" w14:textId="77777777" w:rsidTr="00481375">
        <w:trPr>
          <w:gridAfter w:val="1"/>
          <w:wAfter w:w="435" w:type="dxa"/>
          <w:trHeight w:val="1417"/>
        </w:trPr>
        <w:tc>
          <w:tcPr>
            <w:tcW w:w="5104" w:type="dxa"/>
            <w:vMerge/>
            <w:vAlign w:val="center"/>
          </w:tcPr>
          <w:p w14:paraId="5F18BF69" w14:textId="77777777" w:rsidR="00CB1D3C" w:rsidRPr="003334E3" w:rsidRDefault="00CB1D3C" w:rsidP="00BB3142">
            <w:pPr>
              <w:pStyle w:val="Ttulo3"/>
              <w:ind w:left="-113"/>
              <w:outlineLvl w:val="2"/>
              <w:rPr>
                <w:noProof/>
                <w:lang w:val="pt-BR"/>
              </w:rPr>
            </w:pPr>
          </w:p>
        </w:tc>
        <w:tc>
          <w:tcPr>
            <w:tcW w:w="229" w:type="dxa"/>
          </w:tcPr>
          <w:p w14:paraId="53740ABE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936" w:type="dxa"/>
            <w:vMerge/>
          </w:tcPr>
          <w:p w14:paraId="25CCEE92" w14:textId="77777777" w:rsidR="00CB1D3C" w:rsidRPr="003334E3" w:rsidRDefault="00CB1D3C">
            <w:pPr>
              <w:rPr>
                <w:noProof/>
                <w:lang w:val="pt-BR"/>
              </w:rPr>
            </w:pPr>
          </w:p>
        </w:tc>
        <w:tc>
          <w:tcPr>
            <w:tcW w:w="4472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41E91ED2" w14:textId="7CB09F32" w:rsidR="00C45D7E" w:rsidRPr="003334E3" w:rsidRDefault="00A15551" w:rsidP="00F50BC6">
            <w:pPr>
              <w:pStyle w:val="Ttulo2"/>
              <w:outlineLvl w:val="1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Colégio Anglo – Thomas Tréglia</w:t>
            </w:r>
          </w:p>
          <w:p w14:paraId="27503894" w14:textId="2F712447" w:rsidR="00C45D7E" w:rsidRPr="00A15551" w:rsidRDefault="00A15551" w:rsidP="00935402">
            <w:pPr>
              <w:pStyle w:val="Data"/>
              <w:rPr>
                <w:rStyle w:val="DataChar"/>
                <w:caps/>
                <w:noProof/>
                <w:sz w:val="22"/>
                <w:szCs w:val="22"/>
                <w:lang w:val="pt-BR"/>
              </w:rPr>
            </w:pPr>
            <w:r w:rsidRPr="00A15551">
              <w:rPr>
                <w:sz w:val="22"/>
                <w:szCs w:val="22"/>
              </w:rPr>
              <w:t>2016 - 2018</w:t>
            </w:r>
          </w:p>
          <w:p w14:paraId="4B975AE2" w14:textId="3FA8A5B2" w:rsidR="00CB1D3C" w:rsidRPr="00A15551" w:rsidRDefault="00A15551" w:rsidP="00F50BC6">
            <w:pPr>
              <w:rPr>
                <w:noProof/>
                <w:sz w:val="24"/>
                <w:szCs w:val="24"/>
                <w:lang w:val="pt-BR"/>
              </w:rPr>
            </w:pPr>
            <w:r w:rsidRPr="00A15551">
              <w:rPr>
                <w:noProof/>
                <w:sz w:val="24"/>
                <w:szCs w:val="24"/>
                <w:lang w:val="pt-BR"/>
              </w:rPr>
              <w:t>Ensino Médio Completo</w:t>
            </w:r>
          </w:p>
        </w:tc>
      </w:tr>
    </w:tbl>
    <w:p w14:paraId="2994FD77" w14:textId="77777777" w:rsidR="00535F87" w:rsidRPr="003334E3" w:rsidRDefault="00535F87" w:rsidP="001C6718">
      <w:pPr>
        <w:rPr>
          <w:noProof/>
          <w:lang w:val="pt-BR"/>
        </w:rPr>
      </w:pPr>
    </w:p>
    <w:sectPr w:rsidR="00535F87" w:rsidRPr="003334E3" w:rsidSect="00CE0910">
      <w:headerReference w:type="default" r:id="rId23"/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64B94" w14:textId="77777777" w:rsidR="007C2BA9" w:rsidRDefault="007C2BA9" w:rsidP="00BA3E51">
      <w:pPr>
        <w:spacing w:line="240" w:lineRule="auto"/>
      </w:pPr>
      <w:r>
        <w:separator/>
      </w:r>
    </w:p>
  </w:endnote>
  <w:endnote w:type="continuationSeparator" w:id="0">
    <w:p w14:paraId="6213E1AA" w14:textId="77777777" w:rsidR="007C2BA9" w:rsidRDefault="007C2BA9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482B7" w14:textId="77777777" w:rsidR="007C2BA9" w:rsidRDefault="007C2BA9" w:rsidP="00BA3E51">
      <w:pPr>
        <w:spacing w:line="240" w:lineRule="auto"/>
      </w:pPr>
      <w:r>
        <w:separator/>
      </w:r>
    </w:p>
  </w:footnote>
  <w:footnote w:type="continuationSeparator" w:id="0">
    <w:p w14:paraId="5FBB9C7E" w14:textId="77777777" w:rsidR="007C2BA9" w:rsidRDefault="007C2BA9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0DAC9" w14:textId="77777777" w:rsidR="00217454" w:rsidRPr="00162614" w:rsidRDefault="00CE0910">
    <w:pPr>
      <w:pStyle w:val="Cabealho"/>
    </w:pPr>
    <w:r w:rsidRPr="00442A0E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01C5233A" wp14:editId="02E519E7">
              <wp:simplePos x="0" y="0"/>
              <wp:positionH relativeFrom="page">
                <wp:posOffset>-152400</wp:posOffset>
              </wp:positionH>
              <wp:positionV relativeFrom="page">
                <wp:posOffset>2424430</wp:posOffset>
              </wp:positionV>
              <wp:extent cx="4324985" cy="8265795"/>
              <wp:effectExtent l="0" t="0" r="0" b="1905"/>
              <wp:wrapNone/>
              <wp:docPr id="114" name="Retângulo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4985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CDB44D" id="Retângulo 114" o:spid="_x0000_s1026" alt="&quot;&quot;" style="position:absolute;margin-left:-12pt;margin-top:190.9pt;width:340.55pt;height:650.85pt;z-index:-2516725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" fillcolor="white [3212]" stroked="f" strokeweight="1pt">
              <w10:wrap anchorx="page" anchory="page"/>
            </v:rect>
          </w:pict>
        </mc:Fallback>
      </mc:AlternateContent>
    </w:r>
    <w:r w:rsidRPr="00081B51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A1F5E61" wp14:editId="10748734">
              <wp:simplePos x="0" y="0"/>
              <wp:positionH relativeFrom="column">
                <wp:posOffset>3255645</wp:posOffset>
              </wp:positionH>
              <wp:positionV relativeFrom="paragraph">
                <wp:posOffset>6607810</wp:posOffset>
              </wp:positionV>
              <wp:extent cx="3578225" cy="467995"/>
              <wp:effectExtent l="0" t="0" r="3175" b="8255"/>
              <wp:wrapNone/>
              <wp:docPr id="113" name="Retângulo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2C3129" id="Retângulo 113" o:spid="_x0000_s1026" alt="&quot;&quot;" style="position:absolute;margin-left:256.35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" fillcolor="#434343 [3206]" stroked="f" strokeweight="1pt"/>
          </w:pict>
        </mc:Fallback>
      </mc:AlternateContent>
    </w: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61738B2A" wp14:editId="28AEA9B8">
              <wp:simplePos x="0" y="0"/>
              <wp:positionH relativeFrom="column">
                <wp:posOffset>3246755</wp:posOffset>
              </wp:positionH>
              <wp:positionV relativeFrom="paragraph">
                <wp:posOffset>-484505</wp:posOffset>
              </wp:positionV>
              <wp:extent cx="3596005" cy="2094865"/>
              <wp:effectExtent l="0" t="0" r="4445" b="635"/>
              <wp:wrapNone/>
              <wp:docPr id="107" name="Retângulo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486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42B555" id="Retângulo 107" o:spid="_x0000_s1026" alt="&quot;&quot;" style="position:absolute;margin-left:255.65pt;margin-top:-38.15pt;width:283.15pt;height:164.9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" fillcolor="#00798b [3204]" stroked="f" strokeweight="1pt"/>
          </w:pict>
        </mc:Fallback>
      </mc:AlternateContent>
    </w:r>
    <w:r w:rsidRPr="00442A0E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4FB1BB0E" wp14:editId="7061DF4D">
              <wp:simplePos x="0" y="0"/>
              <wp:positionH relativeFrom="column">
                <wp:posOffset>3258820</wp:posOffset>
              </wp:positionH>
              <wp:positionV relativeFrom="paragraph">
                <wp:posOffset>1595120</wp:posOffset>
              </wp:positionV>
              <wp:extent cx="3577590" cy="577850"/>
              <wp:effectExtent l="0" t="0" r="3810" b="0"/>
              <wp:wrapNone/>
              <wp:docPr id="109" name="Retângulo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590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BBD68C" id="Retângulo 109" o:spid="_x0000_s1026" alt="&quot;&quot;" style="position:absolute;margin-left:256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" fillcolor="#434343 [3206]" stroked="f" strokeweight="1pt"/>
          </w:pict>
        </mc:Fallback>
      </mc:AlternateContent>
    </w: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75C0774B" wp14:editId="73AD6EDB">
              <wp:simplePos x="0" y="0"/>
              <wp:positionH relativeFrom="column">
                <wp:posOffset>-1070610</wp:posOffset>
              </wp:positionH>
              <wp:positionV relativeFrom="paragraph">
                <wp:posOffset>-483870</wp:posOffset>
              </wp:positionV>
              <wp:extent cx="4330700" cy="2095500"/>
              <wp:effectExtent l="0" t="0" r="0" b="0"/>
              <wp:wrapNone/>
              <wp:docPr id="106" name="Retângulo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700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CFF62C" id="Retângulo 106" o:spid="_x0000_s1026" alt="&quot;&quot;" style="position:absolute;margin-left:-84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" fillcolor="#333 [3215]" stroked="f" strokeweight="1pt"/>
          </w:pict>
        </mc:Fallback>
      </mc:AlternateContent>
    </w:r>
    <w:r w:rsidRPr="00442A0E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5F82B614" wp14:editId="348FF41C">
              <wp:simplePos x="0" y="0"/>
              <wp:positionH relativeFrom="column">
                <wp:posOffset>3251835</wp:posOffset>
              </wp:positionH>
              <wp:positionV relativeFrom="paragraph">
                <wp:posOffset>3776345</wp:posOffset>
              </wp:positionV>
              <wp:extent cx="3578225" cy="575945"/>
              <wp:effectExtent l="0" t="0" r="3175" b="0"/>
              <wp:wrapNone/>
              <wp:docPr id="111" name="Retângulo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7E99F9" id="Retângulo 111" o:spid="_x0000_s1026" alt="&quot;&quot;" style="position:absolute;margin-left:256.05pt;margin-top:297.35pt;width:281.75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" fillcolor="#434343 [3206]" stroked="f" strokeweight="1pt"/>
          </w:pict>
        </mc:Fallback>
      </mc:AlternateContent>
    </w:r>
    <w:r w:rsidRPr="00442A0E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11949DA8" wp14:editId="0D70F473">
              <wp:simplePos x="0" y="0"/>
              <wp:positionH relativeFrom="column">
                <wp:posOffset>-1069975</wp:posOffset>
              </wp:positionH>
              <wp:positionV relativeFrom="paragraph">
                <wp:posOffset>1594485</wp:posOffset>
              </wp:positionV>
              <wp:extent cx="4450080" cy="577850"/>
              <wp:effectExtent l="0" t="0" r="7620" b="0"/>
              <wp:wrapNone/>
              <wp:docPr id="108" name="Retângulo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68F878" id="Retângulo 108" o:spid="_x0000_s1026" alt="&quot;&quot;" style="position:absolute;margin-left:-84.25pt;margin-top:125.55pt;width:350.4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" fillcolor="#00798b [3204]" stroked="f" strokeweight="1pt"/>
          </w:pict>
        </mc:Fallback>
      </mc:AlternateContent>
    </w:r>
    <w:r w:rsidRPr="00442A0E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415E9F04" wp14:editId="660741FB">
              <wp:simplePos x="0" y="0"/>
              <wp:positionH relativeFrom="column">
                <wp:posOffset>-1069975</wp:posOffset>
              </wp:positionH>
              <wp:positionV relativeFrom="paragraph">
                <wp:posOffset>3777615</wp:posOffset>
              </wp:positionV>
              <wp:extent cx="4450080" cy="575945"/>
              <wp:effectExtent l="0" t="0" r="7620" b="0"/>
              <wp:wrapNone/>
              <wp:docPr id="110" name="Retângulo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51867" id="Retângulo 110" o:spid="_x0000_s1026" alt="&quot;&quot;" style="position:absolute;margin-left:-84.25pt;margin-top:297.45pt;width:350.4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ListacomMarcadores"/>
    <w:lvl w:ilvl="0">
      <w:start w:val="1"/>
      <w:numFmt w:val="bullet"/>
      <w:pStyle w:val="Commarcadores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Commarcador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Commarcador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Commarcador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PargrafodaLista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ListacomMarcadores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AD"/>
    <w:rsid w:val="00025D23"/>
    <w:rsid w:val="000407F5"/>
    <w:rsid w:val="00041F8A"/>
    <w:rsid w:val="00045F2E"/>
    <w:rsid w:val="00055BBC"/>
    <w:rsid w:val="00056031"/>
    <w:rsid w:val="00073BF3"/>
    <w:rsid w:val="00081B51"/>
    <w:rsid w:val="00093B08"/>
    <w:rsid w:val="000D3891"/>
    <w:rsid w:val="000F3FE2"/>
    <w:rsid w:val="001327E7"/>
    <w:rsid w:val="00140582"/>
    <w:rsid w:val="00162614"/>
    <w:rsid w:val="00177BCB"/>
    <w:rsid w:val="001A0C41"/>
    <w:rsid w:val="001A313A"/>
    <w:rsid w:val="001C6718"/>
    <w:rsid w:val="001E5391"/>
    <w:rsid w:val="00200FC4"/>
    <w:rsid w:val="00202989"/>
    <w:rsid w:val="00217454"/>
    <w:rsid w:val="002251C8"/>
    <w:rsid w:val="00236F2E"/>
    <w:rsid w:val="00293BB8"/>
    <w:rsid w:val="002A4A92"/>
    <w:rsid w:val="002C78F7"/>
    <w:rsid w:val="002D5478"/>
    <w:rsid w:val="003334E3"/>
    <w:rsid w:val="00364B5C"/>
    <w:rsid w:val="00373FC8"/>
    <w:rsid w:val="003B2E24"/>
    <w:rsid w:val="003B3A48"/>
    <w:rsid w:val="003C4820"/>
    <w:rsid w:val="003C5242"/>
    <w:rsid w:val="003E11E2"/>
    <w:rsid w:val="003E6E46"/>
    <w:rsid w:val="003E7783"/>
    <w:rsid w:val="00442A0E"/>
    <w:rsid w:val="00443C70"/>
    <w:rsid w:val="00481375"/>
    <w:rsid w:val="004942F0"/>
    <w:rsid w:val="004B419A"/>
    <w:rsid w:val="004E6AB2"/>
    <w:rsid w:val="00535F87"/>
    <w:rsid w:val="00564622"/>
    <w:rsid w:val="005A4840"/>
    <w:rsid w:val="005B3227"/>
    <w:rsid w:val="005E0657"/>
    <w:rsid w:val="005F3FC9"/>
    <w:rsid w:val="00602297"/>
    <w:rsid w:val="006755BF"/>
    <w:rsid w:val="006C0673"/>
    <w:rsid w:val="006C75D7"/>
    <w:rsid w:val="0074519E"/>
    <w:rsid w:val="00747832"/>
    <w:rsid w:val="00756810"/>
    <w:rsid w:val="007C2BA9"/>
    <w:rsid w:val="007C6774"/>
    <w:rsid w:val="007E5AAA"/>
    <w:rsid w:val="007E6083"/>
    <w:rsid w:val="0081316C"/>
    <w:rsid w:val="00854EAD"/>
    <w:rsid w:val="00855181"/>
    <w:rsid w:val="008643BF"/>
    <w:rsid w:val="0088637D"/>
    <w:rsid w:val="00893796"/>
    <w:rsid w:val="008A65BA"/>
    <w:rsid w:val="008B1112"/>
    <w:rsid w:val="008D4A99"/>
    <w:rsid w:val="00914419"/>
    <w:rsid w:val="00935402"/>
    <w:rsid w:val="00944823"/>
    <w:rsid w:val="00946862"/>
    <w:rsid w:val="00962E61"/>
    <w:rsid w:val="00976E5A"/>
    <w:rsid w:val="0097791D"/>
    <w:rsid w:val="00977C98"/>
    <w:rsid w:val="00986331"/>
    <w:rsid w:val="009A218B"/>
    <w:rsid w:val="009A5328"/>
    <w:rsid w:val="009A58DB"/>
    <w:rsid w:val="009C7105"/>
    <w:rsid w:val="009E3575"/>
    <w:rsid w:val="00A15551"/>
    <w:rsid w:val="00AB7FE5"/>
    <w:rsid w:val="00AC1E5A"/>
    <w:rsid w:val="00AF671D"/>
    <w:rsid w:val="00B201D8"/>
    <w:rsid w:val="00B87E22"/>
    <w:rsid w:val="00BA10B3"/>
    <w:rsid w:val="00BA2D2C"/>
    <w:rsid w:val="00BA3E51"/>
    <w:rsid w:val="00BB3142"/>
    <w:rsid w:val="00BE280A"/>
    <w:rsid w:val="00C016EB"/>
    <w:rsid w:val="00C155FC"/>
    <w:rsid w:val="00C45D7E"/>
    <w:rsid w:val="00C65CD0"/>
    <w:rsid w:val="00CB1D3C"/>
    <w:rsid w:val="00CE0910"/>
    <w:rsid w:val="00CE4429"/>
    <w:rsid w:val="00D22A61"/>
    <w:rsid w:val="00D655C2"/>
    <w:rsid w:val="00D666BB"/>
    <w:rsid w:val="00D8505D"/>
    <w:rsid w:val="00DC4176"/>
    <w:rsid w:val="00E04462"/>
    <w:rsid w:val="00E20245"/>
    <w:rsid w:val="00E26869"/>
    <w:rsid w:val="00E26E1D"/>
    <w:rsid w:val="00E270D1"/>
    <w:rsid w:val="00E35010"/>
    <w:rsid w:val="00E4217B"/>
    <w:rsid w:val="00E4379F"/>
    <w:rsid w:val="00E47BCD"/>
    <w:rsid w:val="00E71224"/>
    <w:rsid w:val="00E71F92"/>
    <w:rsid w:val="00E80C1C"/>
    <w:rsid w:val="00E84964"/>
    <w:rsid w:val="00E94481"/>
    <w:rsid w:val="00EA0042"/>
    <w:rsid w:val="00EF639B"/>
    <w:rsid w:val="00F457D8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11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pt-PT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1C6718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A313A"/>
  </w:style>
  <w:style w:type="paragraph" w:styleId="Rodap">
    <w:name w:val="footer"/>
    <w:basedOn w:val="Normal"/>
    <w:link w:val="RodapChar"/>
    <w:uiPriority w:val="99"/>
    <w:semiHidden/>
    <w:rsid w:val="001C6718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A313A"/>
  </w:style>
  <w:style w:type="paragraph" w:styleId="Textodebalo">
    <w:name w:val="Balloon Text"/>
    <w:basedOn w:val="Normal"/>
    <w:link w:val="Textodebalo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BA3E51"/>
    <w:rPr>
      <w:color w:val="808080"/>
    </w:rPr>
  </w:style>
  <w:style w:type="table" w:styleId="Tabelacomgrade">
    <w:name w:val="Table Grid"/>
    <w:basedOn w:val="Tabela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Fontepargpadro"/>
    <w:uiPriority w:val="99"/>
    <w:semiHidden/>
    <w:rsid w:val="000F3F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emEspaamento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tulo4Char">
    <w:name w:val="Título 4 Char"/>
    <w:basedOn w:val="Fontepargpadro"/>
    <w:link w:val="Ttulo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grafodaLista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a">
    <w:name w:val="Date"/>
    <w:basedOn w:val="Normal"/>
    <w:next w:val="Normal"/>
    <w:link w:val="DataChar"/>
    <w:uiPriority w:val="99"/>
    <w:qFormat/>
    <w:rsid w:val="00162614"/>
    <w:rPr>
      <w:caps/>
      <w:color w:val="00798B" w:themeColor="accent1"/>
    </w:rPr>
  </w:style>
  <w:style w:type="character" w:customStyle="1" w:styleId="DataChar">
    <w:name w:val="Data Char"/>
    <w:basedOn w:val="Fontepargpadro"/>
    <w:link w:val="Data"/>
    <w:uiPriority w:val="99"/>
    <w:rsid w:val="00162614"/>
    <w:rPr>
      <w:caps/>
      <w:color w:val="00798B" w:themeColor="accent1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to1">
    <w:name w:val="Contato 1"/>
    <w:basedOn w:val="Normal"/>
    <w:link w:val="CaracteredeContato1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to2">
    <w:name w:val="Contato 2"/>
    <w:basedOn w:val="Normal"/>
    <w:link w:val="CaracteredeContato2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aracteredeContato1">
    <w:name w:val="Caractere de Contato 1"/>
    <w:basedOn w:val="Fontepargpadro"/>
    <w:link w:val="Contato1"/>
    <w:uiPriority w:val="12"/>
    <w:rsid w:val="00162614"/>
    <w:rPr>
      <w:sz w:val="28"/>
      <w:lang w:val="en-US"/>
    </w:rPr>
  </w:style>
  <w:style w:type="paragraph" w:styleId="Commarcadores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aracteredeContato2">
    <w:name w:val="Caractere de Contato 2"/>
    <w:basedOn w:val="Fontepargpadro"/>
    <w:link w:val="Contato2"/>
    <w:uiPriority w:val="12"/>
    <w:rsid w:val="00162614"/>
    <w:rPr>
      <w:color w:val="00798B" w:themeColor="accent1"/>
      <w:sz w:val="28"/>
      <w:lang w:val="en-US"/>
    </w:rPr>
  </w:style>
  <w:style w:type="numbering" w:customStyle="1" w:styleId="ListacomMarcadores">
    <w:name w:val="Lista com Marcadores"/>
    <w:uiPriority w:val="99"/>
    <w:rsid w:val="00373FC8"/>
    <w:pPr>
      <w:numPr>
        <w:numId w:val="3"/>
      </w:numPr>
    </w:pPr>
  </w:style>
  <w:style w:type="paragraph" w:styleId="Commarcador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9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raphaelpimenta.github.io/multi-page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sv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raphaelpimenta.github.io/Gerador-de-Senha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raphael-pimenta-667641171/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hyperlink" Target="https://raphaelpimenta.github.io/snakeGam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\AppData\Roaming\Microsoft\Templates\Curr&#237;culo%20com%20bloco%20de%20cor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FF956D068B4FDAA9E5BD9416D478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46CACA-0550-47A2-8794-3D46DE9E109E}"/>
      </w:docPartPr>
      <w:docPartBody>
        <w:p w:rsidR="005B6ED8" w:rsidRDefault="00006398">
          <w:pPr>
            <w:pStyle w:val="FEFF956D068B4FDAA9E5BD9416D47881"/>
          </w:pPr>
          <w:r w:rsidRPr="003334E3">
            <w:rPr>
              <w:noProof/>
              <w:lang w:bidi="pt-BR"/>
            </w:rPr>
            <w:t>PERFIL</w:t>
          </w:r>
        </w:p>
      </w:docPartBody>
    </w:docPart>
    <w:docPart>
      <w:docPartPr>
        <w:name w:val="312295AB8AD24F358ED952411E3046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62CC4D-C164-4C27-B682-239752240824}"/>
      </w:docPartPr>
      <w:docPartBody>
        <w:p w:rsidR="005B6ED8" w:rsidRDefault="00006398">
          <w:pPr>
            <w:pStyle w:val="312295AB8AD24F358ED952411E30468D"/>
          </w:pPr>
          <w:r w:rsidRPr="003334E3">
            <w:rPr>
              <w:noProof/>
              <w:lang w:bidi="pt-BR"/>
            </w:rPr>
            <w:t>CONTATO</w:t>
          </w:r>
        </w:p>
      </w:docPartBody>
    </w:docPart>
    <w:docPart>
      <w:docPartPr>
        <w:name w:val="F1C20288854F4F27A8A4390ECCD5D8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D3FCB0-A05A-402E-8C54-F713FC58BC24}"/>
      </w:docPartPr>
      <w:docPartBody>
        <w:p w:rsidR="005B6ED8" w:rsidRDefault="00006398">
          <w:pPr>
            <w:pStyle w:val="F1C20288854F4F27A8A4390ECCD5D808"/>
          </w:pPr>
          <w:r w:rsidRPr="003334E3">
            <w:rPr>
              <w:noProof/>
              <w:lang w:bidi="pt-BR"/>
            </w:rPr>
            <w:t>EXPERIÊNCIA</w:t>
          </w:r>
        </w:p>
      </w:docPartBody>
    </w:docPart>
    <w:docPart>
      <w:docPartPr>
        <w:name w:val="61FE4B94FDEC4D759D8919BB72EFF6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87703C-6927-4A59-A1A3-A9E8228E0A92}"/>
      </w:docPartPr>
      <w:docPartBody>
        <w:p w:rsidR="005B6ED8" w:rsidRDefault="00006398">
          <w:pPr>
            <w:pStyle w:val="61FE4B94FDEC4D759D8919BB72EFF625"/>
          </w:pPr>
          <w:r w:rsidRPr="003334E3">
            <w:rPr>
              <w:noProof/>
              <w:lang w:bidi="pt-BR"/>
            </w:rPr>
            <w:t>HABILIDADES</w:t>
          </w:r>
        </w:p>
      </w:docPartBody>
    </w:docPart>
    <w:docPart>
      <w:docPartPr>
        <w:name w:val="DBC985C7492B4FF3B7F39BD4529CC2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77D547-F137-48A7-8DB8-0953D7DA6DB5}"/>
      </w:docPartPr>
      <w:docPartBody>
        <w:p w:rsidR="005B6ED8" w:rsidRDefault="00006398">
          <w:pPr>
            <w:pStyle w:val="DBC985C7492B4FF3B7F39BD4529CC2B4"/>
          </w:pPr>
          <w:r w:rsidRPr="003334E3">
            <w:rPr>
              <w:noProof/>
              <w:lang w:bidi="pt-BR"/>
            </w:rPr>
            <w:t>FORMAÇÃO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06C93"/>
    <w:multiLevelType w:val="multilevel"/>
    <w:tmpl w:val="0DFA88B4"/>
    <w:styleLink w:val="ListacomMarcadores"/>
    <w:lvl w:ilvl="0">
      <w:start w:val="1"/>
      <w:numFmt w:val="bullet"/>
      <w:pStyle w:val="Commarcadores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Commarcador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Commarcador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Commarcador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ListacomMarcadores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FC"/>
    <w:rsid w:val="00006398"/>
    <w:rsid w:val="00122B0C"/>
    <w:rsid w:val="00472FFC"/>
    <w:rsid w:val="005B6ED8"/>
    <w:rsid w:val="00AF2C81"/>
    <w:rsid w:val="00C43AA9"/>
    <w:rsid w:val="00CF7560"/>
    <w:rsid w:val="00D3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FEFF956D068B4FDAA9E5BD9416D47881">
    <w:name w:val="FEFF956D068B4FDAA9E5BD9416D47881"/>
  </w:style>
  <w:style w:type="paragraph" w:customStyle="1" w:styleId="312295AB8AD24F358ED952411E30468D">
    <w:name w:val="312295AB8AD24F358ED952411E30468D"/>
  </w:style>
  <w:style w:type="paragraph" w:customStyle="1" w:styleId="F1C20288854F4F27A8A4390ECCD5D808">
    <w:name w:val="F1C20288854F4F27A8A4390ECCD5D808"/>
  </w:style>
  <w:style w:type="paragraph" w:customStyle="1" w:styleId="61FE4B94FDEC4D759D8919BB72EFF625">
    <w:name w:val="61FE4B94FDEC4D759D8919BB72EFF625"/>
  </w:style>
  <w:style w:type="paragraph" w:styleId="Commarcadores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paragraph" w:styleId="Commarcadores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Commarcadores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Commarcadores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Commarcadores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numbering" w:customStyle="1" w:styleId="ListacomMarcadores">
    <w:name w:val="Lista com Marcadores"/>
    <w:uiPriority w:val="99"/>
    <w:pPr>
      <w:numPr>
        <w:numId w:val="1"/>
      </w:numPr>
    </w:p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DBC985C7492B4FF3B7F39BD4529CC2B4">
    <w:name w:val="DBC985C7492B4FF3B7F39BD4529CC2B4"/>
  </w:style>
  <w:style w:type="paragraph" w:styleId="Data">
    <w:name w:val="Date"/>
    <w:basedOn w:val="Normal"/>
    <w:next w:val="Normal"/>
    <w:link w:val="Data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aChar">
    <w:name w:val="Data Char"/>
    <w:basedOn w:val="Fontepargpadro"/>
    <w:link w:val="Data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B413E1-520B-4D67-B709-B1BEB312B0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com bloco de cores.dotx</Template>
  <TotalTime>0</TotalTime>
  <Pages>1</Pages>
  <Words>269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2021-03-02T08:48:00Z</dcterms:created>
  <dcterms:modified xsi:type="dcterms:W3CDTF">2021-03-27T23:51:00Z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